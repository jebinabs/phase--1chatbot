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3C5F8" w14:textId="1FA91C25" w:rsidR="00D36E4F" w:rsidRDefault="00D36E4F" w:rsidP="008F73A2">
      <w:pPr>
        <w:pStyle w:val="Date"/>
      </w:pPr>
    </w:p>
    <w:p w14:paraId="57701BDF" w14:textId="77777777" w:rsidR="00563699" w:rsidRDefault="00D36E4F" w:rsidP="00563699">
      <w:pPr>
        <w:pStyle w:val="Heading1"/>
        <w:numPr>
          <w:ilvl w:val="0"/>
          <w:numId w:val="0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after="213"/>
        <w:ind w:left="360"/>
        <w:divId w:val="1187016590"/>
      </w:pPr>
      <w:r>
        <w:t xml:space="preserve"> </w:t>
      </w:r>
      <w:r w:rsidR="00563699">
        <w:t>Phase :1:</w:t>
      </w:r>
    </w:p>
    <w:p w14:paraId="3B29A47B" w14:textId="77777777" w:rsidR="00BD3A48" w:rsidRDefault="00563699">
      <w:pPr>
        <w:pStyle w:val="Heading1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after="213"/>
        <w:divId w:val="186675783"/>
        <w:rPr>
          <w:rFonts w:ascii="Segoe UI" w:eastAsia="Times New Roman" w:hAnsi="Segoe UI" w:cs="Segoe UI"/>
          <w:color w:val="000000"/>
          <w:kern w:val="36"/>
          <w:sz w:val="54"/>
          <w:szCs w:val="54"/>
        </w:rPr>
      </w:pPr>
      <w:r>
        <w:rPr>
          <w:rFonts w:ascii="Segoe UI" w:eastAsia="Times New Roman" w:hAnsi="Segoe UI" w:cs="Segoe UI"/>
          <w:color w:val="000000"/>
          <w:sz w:val="54"/>
          <w:szCs w:val="54"/>
        </w:rPr>
        <w:t>Problem Definition and Design Thinking </w:t>
      </w:r>
      <w:r w:rsidR="00BD3A48">
        <w:rPr>
          <w:rFonts w:ascii="Segoe UI" w:eastAsia="Times New Roman" w:hAnsi="Segoe UI" w:cs="Segoe UI"/>
          <w:color w:val="000000"/>
          <w:sz w:val="54"/>
          <w:szCs w:val="54"/>
        </w:rPr>
        <w:t>for Creating a Chatbot Using Python</w:t>
      </w:r>
    </w:p>
    <w:p w14:paraId="554E472A" w14:textId="4797CD2A" w:rsidR="00563699" w:rsidRDefault="00563699" w:rsidP="00563699">
      <w:pPr>
        <w:pStyle w:val="Heading1"/>
        <w:numPr>
          <w:ilvl w:val="0"/>
          <w:numId w:val="0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after="213"/>
        <w:ind w:left="360"/>
        <w:divId w:val="1187016590"/>
        <w:rPr>
          <w:rFonts w:ascii="Segoe UI" w:eastAsia="Times New Roman" w:hAnsi="Segoe UI" w:cs="Segoe UI"/>
          <w:color w:val="000000"/>
          <w:kern w:val="36"/>
          <w:sz w:val="54"/>
          <w:szCs w:val="54"/>
        </w:rPr>
      </w:pPr>
    </w:p>
    <w:p w14:paraId="11F3E990" w14:textId="78B2C9A3" w:rsidR="00FA37FD" w:rsidRDefault="00FA37FD" w:rsidP="00E83FDE">
      <w:pPr>
        <w:pStyle w:val="Heading2"/>
        <w:numPr>
          <w:ilvl w:val="0"/>
          <w:numId w:val="0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ind w:left="720" w:hanging="360"/>
        <w:divId w:val="928466109"/>
        <w:rPr>
          <w:rFonts w:ascii="Segoe UI" w:eastAsia="Times New Roman" w:hAnsi="Segoe UI" w:cs="Segoe UI"/>
          <w:color w:val="000000"/>
          <w:sz w:val="36"/>
          <w:szCs w:val="36"/>
        </w:rPr>
      </w:pPr>
      <w:r>
        <w:rPr>
          <w:rFonts w:ascii="Segoe UI" w:eastAsia="Times New Roman" w:hAnsi="Segoe UI" w:cs="Segoe UI"/>
          <w:color w:val="000000"/>
        </w:rPr>
        <w:t>Problem Definition</w:t>
      </w:r>
      <w:r w:rsidR="00E83FDE">
        <w:rPr>
          <w:rFonts w:ascii="Segoe UI" w:eastAsia="Times New Roman" w:hAnsi="Segoe UI" w:cs="Segoe UI"/>
          <w:color w:val="000000"/>
        </w:rPr>
        <w:t>:</w:t>
      </w:r>
    </w:p>
    <w:p w14:paraId="0162F5C8" w14:textId="34EC01B3" w:rsidR="00CA1BB0" w:rsidRPr="00FA37FD" w:rsidRDefault="00FA37FD" w:rsidP="00FA37F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divId w:val="928466109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In today's digital age, businesses and organizations are constantly seeking ways to improve customer service, streamline communication, and enhance user experiences. One effective solution to address these needs is the development of a </w:t>
      </w:r>
      <w:proofErr w:type="spellStart"/>
      <w:r>
        <w:rPr>
          <w:rFonts w:ascii="Segoe UI" w:hAnsi="Segoe UI" w:cs="Segoe UI"/>
          <w:color w:val="000000"/>
        </w:rPr>
        <w:t>chatbot</w:t>
      </w:r>
      <w:proofErr w:type="spellEnd"/>
      <w:r>
        <w:rPr>
          <w:rFonts w:ascii="Segoe UI" w:hAnsi="Segoe UI" w:cs="Segoe UI"/>
          <w:color w:val="000000"/>
        </w:rPr>
        <w:t xml:space="preserve">. A </w:t>
      </w:r>
      <w:proofErr w:type="spellStart"/>
      <w:r>
        <w:rPr>
          <w:rFonts w:ascii="Segoe UI" w:hAnsi="Segoe UI" w:cs="Segoe UI"/>
          <w:color w:val="000000"/>
        </w:rPr>
        <w:t>chatbot</w:t>
      </w:r>
      <w:proofErr w:type="spellEnd"/>
      <w:r>
        <w:rPr>
          <w:rFonts w:ascii="Segoe UI" w:hAnsi="Segoe UI" w:cs="Segoe UI"/>
          <w:color w:val="000000"/>
        </w:rPr>
        <w:t xml:space="preserve"> is a computer program designed to simulate human conversation, providing users with information, assistance, and engagement 24/7. To create a successful </w:t>
      </w:r>
      <w:proofErr w:type="spellStart"/>
      <w:r>
        <w:rPr>
          <w:rFonts w:ascii="Segoe UI" w:hAnsi="Segoe UI" w:cs="Segoe UI"/>
          <w:color w:val="000000"/>
        </w:rPr>
        <w:t>chatbot</w:t>
      </w:r>
      <w:proofErr w:type="spellEnd"/>
      <w:r>
        <w:rPr>
          <w:rFonts w:ascii="Segoe UI" w:hAnsi="Segoe UI" w:cs="Segoe UI"/>
          <w:color w:val="000000"/>
        </w:rPr>
        <w:t xml:space="preserve"> using Python, we need to define the problem and outline a design thinking approach to solve it.</w:t>
      </w:r>
    </w:p>
    <w:p w14:paraId="4EE7FEC8" w14:textId="77777777" w:rsidR="009A0D52" w:rsidRDefault="009A0D52" w:rsidP="009A0D52">
      <w:pPr>
        <w:pStyle w:val="Heading3"/>
        <w:numPr>
          <w:ilvl w:val="0"/>
          <w:numId w:val="0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ind w:left="1080" w:hanging="360"/>
        <w:divId w:val="171575831"/>
      </w:pPr>
    </w:p>
    <w:p w14:paraId="2C1F0B2D" w14:textId="7DEE71F7" w:rsidR="000B4DCB" w:rsidRDefault="000B4DCB" w:rsidP="00E83FDE">
      <w:pPr>
        <w:pStyle w:val="Heading1"/>
        <w:numPr>
          <w:ilvl w:val="0"/>
          <w:numId w:val="0"/>
        </w:numPr>
        <w:ind w:left="360" w:hanging="360"/>
        <w:divId w:val="171575831"/>
      </w:pPr>
      <w:r>
        <w:t>Problem Statement</w:t>
      </w:r>
      <w:r w:rsidR="00E83FDE">
        <w:t>:</w:t>
      </w:r>
    </w:p>
    <w:p w14:paraId="3DFC8355" w14:textId="77777777" w:rsidR="000B4DCB" w:rsidRDefault="000B4DCB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divId w:val="171575831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b/>
          <w:bCs/>
          <w:color w:val="000000"/>
          <w:bdr w:val="single" w:sz="2" w:space="0" w:color="D9D9E3" w:frame="1"/>
        </w:rPr>
        <w:t>Problem</w:t>
      </w:r>
      <w:r>
        <w:rPr>
          <w:rFonts w:ascii="Segoe UI" w:hAnsi="Segoe UI" w:cs="Segoe UI"/>
          <w:color w:val="000000"/>
        </w:rPr>
        <w:t>: Inefficient customer support, limited availability, and the need for continuous engagement with users pose challenges for businesses and organizations.</w:t>
      </w:r>
    </w:p>
    <w:p w14:paraId="1B472062" w14:textId="77777777" w:rsidR="000B4DCB" w:rsidRDefault="000B4DCB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divId w:val="171575831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b/>
          <w:bCs/>
          <w:color w:val="000000"/>
          <w:bdr w:val="single" w:sz="2" w:space="0" w:color="D9D9E3" w:frame="1"/>
        </w:rPr>
        <w:t>Solution</w:t>
      </w:r>
      <w:r>
        <w:rPr>
          <w:rFonts w:ascii="Segoe UI" w:hAnsi="Segoe UI" w:cs="Segoe UI"/>
          <w:color w:val="000000"/>
        </w:rPr>
        <w:t xml:space="preserve">: Develop a </w:t>
      </w:r>
      <w:proofErr w:type="spellStart"/>
      <w:r>
        <w:rPr>
          <w:rFonts w:ascii="Segoe UI" w:hAnsi="Segoe UI" w:cs="Segoe UI"/>
          <w:color w:val="000000"/>
        </w:rPr>
        <w:t>chatbot</w:t>
      </w:r>
      <w:proofErr w:type="spellEnd"/>
      <w:r>
        <w:rPr>
          <w:rFonts w:ascii="Segoe UI" w:hAnsi="Segoe UI" w:cs="Segoe UI"/>
          <w:color w:val="000000"/>
        </w:rPr>
        <w:t xml:space="preserve"> using Python to provide automated, efficient, and round-the-clock customer support and engagement.</w:t>
      </w:r>
    </w:p>
    <w:p w14:paraId="17F6350C" w14:textId="3F970565" w:rsidR="002E5BB9" w:rsidRDefault="002E5BB9" w:rsidP="00E83FDE">
      <w:pPr>
        <w:pStyle w:val="Heading2"/>
        <w:numPr>
          <w:ilvl w:val="0"/>
          <w:numId w:val="0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ind w:left="720" w:hanging="360"/>
        <w:divId w:val="758408622"/>
        <w:rPr>
          <w:rFonts w:ascii="Segoe UI" w:eastAsia="Times New Roman" w:hAnsi="Segoe UI" w:cs="Segoe UI"/>
          <w:color w:val="000000"/>
          <w:sz w:val="36"/>
          <w:szCs w:val="36"/>
        </w:rPr>
      </w:pPr>
      <w:r>
        <w:rPr>
          <w:rFonts w:ascii="Segoe UI" w:eastAsia="Times New Roman" w:hAnsi="Segoe UI" w:cs="Segoe UI"/>
          <w:color w:val="000000"/>
        </w:rPr>
        <w:t>Design Thinking Approach</w:t>
      </w:r>
      <w:r w:rsidR="00E83FDE">
        <w:rPr>
          <w:rFonts w:ascii="Segoe UI" w:eastAsia="Times New Roman" w:hAnsi="Segoe UI" w:cs="Segoe UI"/>
          <w:color w:val="000000"/>
        </w:rPr>
        <w:t>:</w:t>
      </w:r>
    </w:p>
    <w:p w14:paraId="5B5DC8B4" w14:textId="77777777" w:rsidR="002E5BB9" w:rsidRDefault="002E5BB9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divId w:val="758408622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Design thinking is a user-centric problem-solving approach that encourages innovation and creativity. It involves five key stages: Empathize, Define, Ideate, Prototype, and Test. Let's apply this approach to create a </w:t>
      </w:r>
      <w:proofErr w:type="spellStart"/>
      <w:r>
        <w:rPr>
          <w:rFonts w:ascii="Segoe UI" w:hAnsi="Segoe UI" w:cs="Segoe UI"/>
          <w:color w:val="000000"/>
        </w:rPr>
        <w:t>chatbot</w:t>
      </w:r>
      <w:proofErr w:type="spellEnd"/>
      <w:r>
        <w:rPr>
          <w:rFonts w:ascii="Segoe UI" w:hAnsi="Segoe UI" w:cs="Segoe UI"/>
          <w:color w:val="000000"/>
        </w:rPr>
        <w:t xml:space="preserve"> using Python:</w:t>
      </w:r>
    </w:p>
    <w:p w14:paraId="4ACB6769" w14:textId="77777777" w:rsidR="000C1E38" w:rsidRDefault="000C1E38" w:rsidP="000C1E38">
      <w:pPr>
        <w:pStyle w:val="Heading3"/>
        <w:numPr>
          <w:ilvl w:val="0"/>
          <w:numId w:val="0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ind w:left="1080" w:hanging="360"/>
        <w:divId w:val="47650303"/>
        <w:rPr>
          <w:rFonts w:ascii="Segoe UI" w:eastAsia="Times New Roman" w:hAnsi="Segoe UI" w:cs="Segoe UI"/>
          <w:color w:val="000000"/>
          <w:sz w:val="30"/>
          <w:szCs w:val="30"/>
        </w:rPr>
      </w:pPr>
      <w:r>
        <w:rPr>
          <w:rFonts w:ascii="Segoe UI" w:eastAsia="Times New Roman" w:hAnsi="Segoe UI" w:cs="Segoe UI"/>
          <w:color w:val="000000"/>
          <w:sz w:val="30"/>
          <w:szCs w:val="30"/>
        </w:rPr>
        <w:t>1. Empathize</w:t>
      </w:r>
    </w:p>
    <w:p w14:paraId="05F3AF5D" w14:textId="77777777" w:rsidR="001009C7" w:rsidRPr="001009C7" w:rsidRDefault="000C1E38" w:rsidP="001009C7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divId w:val="25302619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b/>
          <w:bCs/>
          <w:color w:val="000000"/>
          <w:bdr w:val="single" w:sz="2" w:space="0" w:color="D9D9E3" w:frame="1"/>
        </w:rPr>
        <w:t>Objective</w:t>
      </w:r>
      <w:r>
        <w:rPr>
          <w:rFonts w:ascii="Segoe UI" w:hAnsi="Segoe UI" w:cs="Segoe UI"/>
          <w:color w:val="000000"/>
        </w:rPr>
        <w:t>: Understand the needs, pain points, and preferences of users and stakeholders.</w:t>
      </w:r>
    </w:p>
    <w:p w14:paraId="589399D6" w14:textId="058CCF27" w:rsidR="001009C7" w:rsidRDefault="001009C7" w:rsidP="001009C7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divId w:val="25302619"/>
        <w:rPr>
          <w:rFonts w:ascii="Segoe UI" w:eastAsia="Times New Roman" w:hAnsi="Segoe UI" w:cs="Segoe UI"/>
          <w:color w:val="000000"/>
          <w:sz w:val="24"/>
          <w:szCs w:val="24"/>
        </w:rPr>
      </w:pPr>
      <w:r w:rsidRPr="001009C7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/>
        </w:rPr>
        <w:t>Analyze</w:t>
      </w:r>
      <w:proofErr w:type="spellEnd"/>
      <w:r>
        <w:rPr>
          <w:rFonts w:ascii="Segoe UI" w:eastAsia="Times New Roman" w:hAnsi="Segoe UI" w:cs="Segoe UI"/>
          <w:color w:val="000000"/>
        </w:rPr>
        <w:t xml:space="preserve"> customer support data to identify frequently asked questions and common issues.</w:t>
      </w:r>
    </w:p>
    <w:p w14:paraId="27E180A6" w14:textId="77777777" w:rsidR="00921090" w:rsidRDefault="00921090" w:rsidP="00921090">
      <w:pPr>
        <w:pStyle w:val="Heading3"/>
        <w:numPr>
          <w:ilvl w:val="0"/>
          <w:numId w:val="0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ind w:left="1080" w:hanging="360"/>
        <w:divId w:val="471479674"/>
        <w:rPr>
          <w:rFonts w:ascii="Segoe UI" w:eastAsia="Times New Roman" w:hAnsi="Segoe UI" w:cs="Segoe UI"/>
          <w:color w:val="000000"/>
          <w:sz w:val="30"/>
          <w:szCs w:val="30"/>
        </w:rPr>
      </w:pPr>
      <w:r>
        <w:rPr>
          <w:rFonts w:ascii="Segoe UI" w:eastAsia="Times New Roman" w:hAnsi="Segoe UI" w:cs="Segoe UI"/>
          <w:color w:val="000000"/>
          <w:sz w:val="30"/>
          <w:szCs w:val="30"/>
        </w:rPr>
        <w:t>2. Define</w:t>
      </w:r>
    </w:p>
    <w:p w14:paraId="7F81686F" w14:textId="77777777" w:rsidR="005E3DBE" w:rsidRDefault="0092109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divId w:val="471479674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b/>
          <w:bCs/>
          <w:color w:val="000000"/>
          <w:bdr w:val="single" w:sz="2" w:space="0" w:color="D9D9E3" w:frame="1"/>
        </w:rPr>
        <w:t>Objective</w:t>
      </w:r>
      <w:r>
        <w:rPr>
          <w:rFonts w:ascii="Segoe UI" w:hAnsi="Segoe UI" w:cs="Segoe UI"/>
          <w:color w:val="000000"/>
        </w:rPr>
        <w:t>: Define the problem clearly, set goals, and establish success criteria.</w:t>
      </w:r>
    </w:p>
    <w:p w14:paraId="111118E1" w14:textId="32FE2AC4" w:rsidR="00921090" w:rsidRDefault="005E78E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divId w:val="471479674"/>
        <w:rPr>
          <w:rFonts w:ascii="Segoe UI" w:eastAsia="Times New Roman" w:hAnsi="Segoe UI" w:cs="Segoe UI"/>
          <w:color w:val="000000"/>
        </w:rPr>
      </w:pPr>
      <w:r w:rsidRPr="005E78E4">
        <w:rPr>
          <w:rFonts w:ascii="Segoe UI" w:eastAsia="Times New Roman" w:hAnsi="Segoe UI" w:cs="Segoe UI"/>
          <w:color w:val="000000"/>
        </w:rPr>
        <w:t xml:space="preserve"> </w:t>
      </w:r>
      <w:r>
        <w:rPr>
          <w:rFonts w:ascii="Segoe UI" w:eastAsia="Times New Roman" w:hAnsi="Segoe UI" w:cs="Segoe UI"/>
          <w:color w:val="000000"/>
        </w:rPr>
        <w:t xml:space="preserve">Define the scope of the </w:t>
      </w:r>
      <w:proofErr w:type="spellStart"/>
      <w:r>
        <w:rPr>
          <w:rFonts w:ascii="Segoe UI" w:eastAsia="Times New Roman" w:hAnsi="Segoe UI" w:cs="Segoe UI"/>
          <w:color w:val="000000"/>
        </w:rPr>
        <w:t>chatbot's</w:t>
      </w:r>
      <w:proofErr w:type="spellEnd"/>
      <w:r>
        <w:rPr>
          <w:rFonts w:ascii="Segoe UI" w:eastAsia="Times New Roman" w:hAnsi="Segoe UI" w:cs="Segoe UI"/>
          <w:color w:val="000000"/>
        </w:rPr>
        <w:t xml:space="preserve"> responsibilities and limitations.</w:t>
      </w:r>
      <w:r w:rsidR="002F35D7" w:rsidRPr="002F35D7">
        <w:rPr>
          <w:rFonts w:ascii="Segoe UI" w:eastAsia="Times New Roman" w:hAnsi="Segoe UI" w:cs="Segoe UI"/>
          <w:color w:val="000000"/>
        </w:rPr>
        <w:t xml:space="preserve"> </w:t>
      </w:r>
      <w:r w:rsidR="00480D5E">
        <w:rPr>
          <w:rFonts w:ascii="Segoe UI" w:eastAsia="Times New Roman" w:hAnsi="Segoe UI" w:cs="Segoe UI"/>
          <w:color w:val="000000"/>
        </w:rPr>
        <w:t xml:space="preserve">     </w:t>
      </w:r>
      <w:r w:rsidR="002F35D7">
        <w:rPr>
          <w:rFonts w:ascii="Segoe UI" w:eastAsia="Times New Roman" w:hAnsi="Segoe UI" w:cs="Segoe UI"/>
          <w:color w:val="000000"/>
        </w:rPr>
        <w:t>Establish success criteria, such as achieving a certain accuracy rate in answering user queries.</w:t>
      </w:r>
    </w:p>
    <w:p w14:paraId="2953C8F1" w14:textId="5621F9AC" w:rsidR="0070592E" w:rsidRDefault="00AC3EA9" w:rsidP="0070592E">
      <w:pPr>
        <w:pStyle w:val="Heading3"/>
        <w:numPr>
          <w:ilvl w:val="0"/>
          <w:numId w:val="0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ind w:left="1080" w:hanging="360"/>
        <w:divId w:val="1375812077"/>
        <w:rPr>
          <w:rFonts w:ascii="Segoe UI" w:eastAsia="Times New Roman" w:hAnsi="Segoe UI" w:cs="Segoe UI"/>
          <w:color w:val="000000"/>
          <w:sz w:val="30"/>
          <w:szCs w:val="30"/>
        </w:rPr>
      </w:pPr>
      <w:r>
        <w:rPr>
          <w:rFonts w:ascii="Segoe UI" w:eastAsia="Times New Roman" w:hAnsi="Segoe UI" w:cs="Segoe UI"/>
          <w:color w:val="000000"/>
          <w:sz w:val="30"/>
          <w:szCs w:val="30"/>
        </w:rPr>
        <w:t xml:space="preserve">  </w:t>
      </w:r>
      <w:r w:rsidR="0070592E">
        <w:rPr>
          <w:rFonts w:ascii="Segoe UI" w:eastAsia="Times New Roman" w:hAnsi="Segoe UI" w:cs="Segoe UI"/>
          <w:color w:val="000000"/>
          <w:sz w:val="30"/>
          <w:szCs w:val="30"/>
        </w:rPr>
        <w:t>3. Ideate</w:t>
      </w:r>
    </w:p>
    <w:p w14:paraId="0E508505" w14:textId="77777777" w:rsidR="0070592E" w:rsidRDefault="0070592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divId w:val="1375812077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b/>
          <w:bCs/>
          <w:color w:val="000000"/>
          <w:bdr w:val="single" w:sz="2" w:space="0" w:color="D9D9E3" w:frame="1"/>
        </w:rPr>
        <w:t>Objective</w:t>
      </w:r>
      <w:r>
        <w:rPr>
          <w:rFonts w:ascii="Segoe UI" w:hAnsi="Segoe UI" w:cs="Segoe UI"/>
          <w:color w:val="000000"/>
        </w:rPr>
        <w:t xml:space="preserve">: Generate creative ideas for the </w:t>
      </w:r>
      <w:proofErr w:type="spellStart"/>
      <w:r>
        <w:rPr>
          <w:rFonts w:ascii="Segoe UI" w:hAnsi="Segoe UI" w:cs="Segoe UI"/>
          <w:color w:val="000000"/>
        </w:rPr>
        <w:t>chatbot's</w:t>
      </w:r>
      <w:proofErr w:type="spellEnd"/>
      <w:r>
        <w:rPr>
          <w:rFonts w:ascii="Segoe UI" w:hAnsi="Segoe UI" w:cs="Segoe UI"/>
          <w:color w:val="000000"/>
        </w:rPr>
        <w:t xml:space="preserve"> functionality and design.</w:t>
      </w:r>
    </w:p>
    <w:p w14:paraId="4C6D9626" w14:textId="77777777" w:rsidR="002C3DC6" w:rsidRDefault="00B72D55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divId w:val="471479674"/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t>Consider different conversation flows and user interactions.</w:t>
      </w:r>
      <w:r w:rsidR="002C3DC6" w:rsidRPr="002C3DC6">
        <w:rPr>
          <w:rFonts w:ascii="Segoe UI" w:eastAsia="Times New Roman" w:hAnsi="Segoe UI" w:cs="Segoe UI"/>
          <w:color w:val="000000"/>
        </w:rPr>
        <w:t xml:space="preserve"> </w:t>
      </w:r>
    </w:p>
    <w:p w14:paraId="2AFFB01D" w14:textId="6431AF2E" w:rsidR="0070592E" w:rsidRDefault="002C3DC6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divId w:val="471479674"/>
        <w:rPr>
          <w:rFonts w:ascii="Segoe UI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t>Explore AI and NLP (Natural Language Processing) techniques for understanding and generating human-like responses.</w:t>
      </w:r>
      <w:r w:rsidR="0022778E" w:rsidRPr="0022778E">
        <w:rPr>
          <w:rFonts w:ascii="Segoe UI" w:eastAsia="Times New Roman" w:hAnsi="Segoe UI" w:cs="Segoe UI"/>
          <w:color w:val="000000"/>
        </w:rPr>
        <w:t xml:space="preserve"> </w:t>
      </w:r>
      <w:r w:rsidR="0022778E">
        <w:rPr>
          <w:rFonts w:ascii="Segoe UI" w:eastAsia="Times New Roman" w:hAnsi="Segoe UI" w:cs="Segoe UI"/>
          <w:color w:val="000000"/>
        </w:rPr>
        <w:t>Prioritize ideas based on user needs and business objectives.</w:t>
      </w:r>
    </w:p>
    <w:p w14:paraId="23348C55" w14:textId="2F99ABE1" w:rsidR="00BE0DDF" w:rsidRDefault="00AC3EA9" w:rsidP="00BE0DDF">
      <w:pPr>
        <w:pStyle w:val="Heading3"/>
        <w:numPr>
          <w:ilvl w:val="0"/>
          <w:numId w:val="0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ind w:left="1080" w:hanging="360"/>
        <w:divId w:val="856238127"/>
        <w:rPr>
          <w:rFonts w:ascii="Segoe UI" w:eastAsia="Times New Roman" w:hAnsi="Segoe UI" w:cs="Segoe UI"/>
          <w:color w:val="000000"/>
          <w:sz w:val="30"/>
          <w:szCs w:val="30"/>
        </w:rPr>
      </w:pPr>
      <w:r>
        <w:rPr>
          <w:rFonts w:ascii="Segoe UI" w:eastAsia="Times New Roman" w:hAnsi="Segoe UI" w:cs="Segoe UI"/>
          <w:color w:val="000000"/>
          <w:sz w:val="30"/>
          <w:szCs w:val="30"/>
        </w:rPr>
        <w:t xml:space="preserve">  </w:t>
      </w:r>
      <w:r w:rsidR="00BE0DDF">
        <w:rPr>
          <w:rFonts w:ascii="Segoe UI" w:eastAsia="Times New Roman" w:hAnsi="Segoe UI" w:cs="Segoe UI"/>
          <w:color w:val="000000"/>
          <w:sz w:val="30"/>
          <w:szCs w:val="30"/>
        </w:rPr>
        <w:t>4. Prototype</w:t>
      </w:r>
    </w:p>
    <w:p w14:paraId="31F86C5A" w14:textId="77777777" w:rsidR="00BE0DDF" w:rsidRDefault="00BE0DDF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divId w:val="856238127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b/>
          <w:bCs/>
          <w:color w:val="000000"/>
          <w:bdr w:val="single" w:sz="2" w:space="0" w:color="D9D9E3" w:frame="1"/>
        </w:rPr>
        <w:t>Objective</w:t>
      </w:r>
      <w:r>
        <w:rPr>
          <w:rFonts w:ascii="Segoe UI" w:hAnsi="Segoe UI" w:cs="Segoe UI"/>
          <w:color w:val="000000"/>
        </w:rPr>
        <w:t xml:space="preserve">: Create a working prototype of the </w:t>
      </w:r>
      <w:proofErr w:type="spellStart"/>
      <w:r>
        <w:rPr>
          <w:rFonts w:ascii="Segoe UI" w:hAnsi="Segoe UI" w:cs="Segoe UI"/>
          <w:color w:val="000000"/>
        </w:rPr>
        <w:t>chatbot</w:t>
      </w:r>
      <w:proofErr w:type="spellEnd"/>
      <w:r>
        <w:rPr>
          <w:rFonts w:ascii="Segoe UI" w:hAnsi="Segoe UI" w:cs="Segoe UI"/>
          <w:color w:val="000000"/>
        </w:rPr>
        <w:t xml:space="preserve"> to test and refine its functionality.</w:t>
      </w:r>
    </w:p>
    <w:p w14:paraId="22617983" w14:textId="77777777" w:rsidR="00BE0DDF" w:rsidRDefault="00BE0DDF" w:rsidP="00BE0DDF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divId w:val="856238127"/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t xml:space="preserve">Choose a Python framework or library for building the </w:t>
      </w:r>
      <w:proofErr w:type="spellStart"/>
      <w:r>
        <w:rPr>
          <w:rFonts w:ascii="Segoe UI" w:eastAsia="Times New Roman" w:hAnsi="Segoe UI" w:cs="Segoe UI"/>
          <w:color w:val="000000"/>
        </w:rPr>
        <w:t>chatbot</w:t>
      </w:r>
      <w:proofErr w:type="spellEnd"/>
      <w:r>
        <w:rPr>
          <w:rFonts w:ascii="Segoe UI" w:eastAsia="Times New Roman" w:hAnsi="Segoe UI" w:cs="Segoe UI"/>
          <w:color w:val="000000"/>
        </w:rPr>
        <w:t xml:space="preserve"> (e.g., using libraries like NLTK or </w:t>
      </w:r>
      <w:proofErr w:type="spellStart"/>
      <w:r>
        <w:rPr>
          <w:rFonts w:ascii="Segoe UI" w:eastAsia="Times New Roman" w:hAnsi="Segoe UI" w:cs="Segoe UI"/>
          <w:color w:val="000000"/>
        </w:rPr>
        <w:t>spaCy</w:t>
      </w:r>
      <w:proofErr w:type="spellEnd"/>
      <w:r>
        <w:rPr>
          <w:rFonts w:ascii="Segoe UI" w:eastAsia="Times New Roman" w:hAnsi="Segoe UI" w:cs="Segoe UI"/>
          <w:color w:val="000000"/>
        </w:rPr>
        <w:t xml:space="preserve"> for NLP).</w:t>
      </w:r>
    </w:p>
    <w:p w14:paraId="107F4EA4" w14:textId="77777777" w:rsidR="00BE0DDF" w:rsidRDefault="00BE0DDF" w:rsidP="00BE0DDF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divId w:val="856238127"/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t xml:space="preserve">Develop a </w:t>
      </w:r>
      <w:proofErr w:type="spellStart"/>
      <w:r>
        <w:rPr>
          <w:rFonts w:ascii="Segoe UI" w:eastAsia="Times New Roman" w:hAnsi="Segoe UI" w:cs="Segoe UI"/>
          <w:color w:val="000000"/>
        </w:rPr>
        <w:t>chatbot</w:t>
      </w:r>
      <w:proofErr w:type="spellEnd"/>
      <w:r>
        <w:rPr>
          <w:rFonts w:ascii="Segoe UI" w:eastAsia="Times New Roman" w:hAnsi="Segoe UI" w:cs="Segoe UI"/>
          <w:color w:val="000000"/>
        </w:rPr>
        <w:t xml:space="preserve"> script that can handle user inputs and generate responses.</w:t>
      </w:r>
    </w:p>
    <w:p w14:paraId="7EF897F5" w14:textId="77777777" w:rsidR="00BE0DDF" w:rsidRDefault="00BE0DDF" w:rsidP="00BE0DDF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divId w:val="856238127"/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t xml:space="preserve">Integrate the </w:t>
      </w:r>
      <w:proofErr w:type="spellStart"/>
      <w:r>
        <w:rPr>
          <w:rFonts w:ascii="Segoe UI" w:eastAsia="Times New Roman" w:hAnsi="Segoe UI" w:cs="Segoe UI"/>
          <w:color w:val="000000"/>
        </w:rPr>
        <w:t>chatbot</w:t>
      </w:r>
      <w:proofErr w:type="spellEnd"/>
      <w:r>
        <w:rPr>
          <w:rFonts w:ascii="Segoe UI" w:eastAsia="Times New Roman" w:hAnsi="Segoe UI" w:cs="Segoe UI"/>
          <w:color w:val="000000"/>
        </w:rPr>
        <w:t xml:space="preserve"> with relevant data sources and APIs to provide accurate information.</w:t>
      </w:r>
    </w:p>
    <w:p w14:paraId="21EA7C8E" w14:textId="67710055" w:rsidR="00BE0DDF" w:rsidRDefault="00BE0DDF" w:rsidP="00BE0DDF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divId w:val="856238127"/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t xml:space="preserve">Create a user interface (UI) for interacting with the </w:t>
      </w:r>
      <w:proofErr w:type="spellStart"/>
      <w:r>
        <w:rPr>
          <w:rFonts w:ascii="Segoe UI" w:eastAsia="Times New Roman" w:hAnsi="Segoe UI" w:cs="Segoe UI"/>
          <w:color w:val="000000"/>
        </w:rPr>
        <w:t>chatbot</w:t>
      </w:r>
      <w:proofErr w:type="spellEnd"/>
      <w:r>
        <w:rPr>
          <w:rFonts w:ascii="Segoe UI" w:eastAsia="Times New Roman" w:hAnsi="Segoe UI" w:cs="Segoe UI"/>
          <w:color w:val="000000"/>
        </w:rPr>
        <w:t xml:space="preserve">, if </w:t>
      </w:r>
      <w:r w:rsidR="00760062">
        <w:rPr>
          <w:rFonts w:ascii="Segoe UI" w:eastAsia="Times New Roman" w:hAnsi="Segoe UI" w:cs="Segoe UI"/>
          <w:color w:val="000000"/>
        </w:rPr>
        <w:t xml:space="preserve">necessary. </w:t>
      </w:r>
    </w:p>
    <w:p w14:paraId="7EC5B6C7" w14:textId="11F146C6" w:rsidR="004C220E" w:rsidRDefault="004C220E" w:rsidP="004C220E">
      <w:pPr>
        <w:pStyle w:val="Heading3"/>
        <w:numPr>
          <w:ilvl w:val="0"/>
          <w:numId w:val="0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ind w:left="1080" w:hanging="360"/>
        <w:divId w:val="1241524456"/>
        <w:rPr>
          <w:rFonts w:ascii="Segoe UI" w:eastAsia="Times New Roman" w:hAnsi="Segoe UI" w:cs="Segoe UI"/>
          <w:color w:val="000000"/>
          <w:sz w:val="30"/>
          <w:szCs w:val="30"/>
        </w:rPr>
      </w:pPr>
      <w:r>
        <w:rPr>
          <w:rFonts w:ascii="Segoe UI" w:eastAsia="Times New Roman" w:hAnsi="Segoe UI" w:cs="Segoe UI"/>
          <w:color w:val="000000"/>
          <w:sz w:val="30"/>
          <w:szCs w:val="30"/>
        </w:rPr>
        <w:t xml:space="preserve">  5. Test</w:t>
      </w:r>
    </w:p>
    <w:p w14:paraId="0201DAFF" w14:textId="77777777" w:rsidR="004C220E" w:rsidRDefault="004C220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divId w:val="1241524456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b/>
          <w:bCs/>
          <w:color w:val="000000"/>
          <w:bdr w:val="single" w:sz="2" w:space="0" w:color="D9D9E3" w:frame="1"/>
        </w:rPr>
        <w:t>Objective</w:t>
      </w:r>
      <w:r>
        <w:rPr>
          <w:rFonts w:ascii="Segoe UI" w:hAnsi="Segoe UI" w:cs="Segoe UI"/>
          <w:color w:val="000000"/>
        </w:rPr>
        <w:t>: Gather feedback, evaluate performance, and make necessary improvements.</w:t>
      </w:r>
    </w:p>
    <w:p w14:paraId="1C3B0EED" w14:textId="77777777" w:rsidR="004C220E" w:rsidRDefault="004C220E" w:rsidP="004C220E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divId w:val="1241524456"/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t>Conduct usability testing with real users to identify issues and gather feedback.</w:t>
      </w:r>
    </w:p>
    <w:p w14:paraId="20B86CF9" w14:textId="77777777" w:rsidR="004C220E" w:rsidRDefault="004C220E" w:rsidP="004C220E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divId w:val="1241524456"/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t xml:space="preserve">Monitor the </w:t>
      </w:r>
      <w:proofErr w:type="spellStart"/>
      <w:r>
        <w:rPr>
          <w:rFonts w:ascii="Segoe UI" w:eastAsia="Times New Roman" w:hAnsi="Segoe UI" w:cs="Segoe UI"/>
          <w:color w:val="000000"/>
        </w:rPr>
        <w:t>chatbot's</w:t>
      </w:r>
      <w:proofErr w:type="spellEnd"/>
      <w:r>
        <w:rPr>
          <w:rFonts w:ascii="Segoe UI" w:eastAsia="Times New Roman" w:hAnsi="Segoe UI" w:cs="Segoe UI"/>
          <w:color w:val="000000"/>
        </w:rPr>
        <w:t xml:space="preserve"> performance, including response times and accuracy.</w:t>
      </w:r>
    </w:p>
    <w:p w14:paraId="5E3952E3" w14:textId="77777777" w:rsidR="004C220E" w:rsidRDefault="004C220E" w:rsidP="004C220E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divId w:val="1241524456"/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t xml:space="preserve">Continuously improve the </w:t>
      </w:r>
      <w:proofErr w:type="spellStart"/>
      <w:r>
        <w:rPr>
          <w:rFonts w:ascii="Segoe UI" w:eastAsia="Times New Roman" w:hAnsi="Segoe UI" w:cs="Segoe UI"/>
          <w:color w:val="000000"/>
        </w:rPr>
        <w:t>chatbot's</w:t>
      </w:r>
      <w:proofErr w:type="spellEnd"/>
      <w:r>
        <w:rPr>
          <w:rFonts w:ascii="Segoe UI" w:eastAsia="Times New Roman" w:hAnsi="Segoe UI" w:cs="Segoe UI"/>
          <w:color w:val="000000"/>
        </w:rPr>
        <w:t xml:space="preserve"> responses using machine learning and AI techniques.</w:t>
      </w:r>
    </w:p>
    <w:p w14:paraId="1DA5D41E" w14:textId="16D8750F" w:rsidR="00FF26EF" w:rsidRPr="000E2731" w:rsidRDefault="004C220E" w:rsidP="000E2731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divId w:val="1241524456"/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t xml:space="preserve">Address user feedback and iterate on the design to enhance the user </w:t>
      </w:r>
      <w:r w:rsidR="00AB4553">
        <w:rPr>
          <w:rFonts w:ascii="Segoe UI" w:eastAsia="Times New Roman" w:hAnsi="Segoe UI" w:cs="Segoe UI"/>
          <w:color w:val="000000"/>
        </w:rPr>
        <w:t>experience.</w:t>
      </w:r>
    </w:p>
    <w:p w14:paraId="1FB46C49" w14:textId="77777777" w:rsidR="001278BD" w:rsidRDefault="001278BD">
      <w:pPr>
        <w:pStyle w:val="z-TopofForm"/>
        <w:divId w:val="1726178754"/>
      </w:pPr>
      <w:r>
        <w:t>Top of Form</w:t>
      </w:r>
    </w:p>
    <w:p w14:paraId="1FB87D26" w14:textId="27A9547B" w:rsidR="00E165E3" w:rsidRDefault="00E165E3" w:rsidP="007260A4">
      <w:pPr>
        <w:pStyle w:val="Heading1"/>
        <w:numPr>
          <w:ilvl w:val="0"/>
          <w:numId w:val="0"/>
        </w:numPr>
      </w:pPr>
    </w:p>
    <w:p w14:paraId="0AC4F362" w14:textId="7BE8874A" w:rsidR="00E165E3" w:rsidRDefault="00E165E3"/>
    <w:sectPr w:rsidR="00E165E3">
      <w:footerReference w:type="default" r:id="rId7"/>
      <w:pgSz w:w="11907" w:h="16839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FE625A" w14:textId="77777777" w:rsidR="008A57A9" w:rsidRDefault="008A57A9">
      <w:pPr>
        <w:spacing w:after="0" w:line="240" w:lineRule="auto"/>
      </w:pPr>
      <w:r>
        <w:separator/>
      </w:r>
    </w:p>
    <w:p w14:paraId="790FFACC" w14:textId="77777777" w:rsidR="008A57A9" w:rsidRDefault="008A57A9"/>
  </w:endnote>
  <w:endnote w:type="continuationSeparator" w:id="0">
    <w:p w14:paraId="4ED33889" w14:textId="77777777" w:rsidR="008A57A9" w:rsidRDefault="008A57A9">
      <w:pPr>
        <w:spacing w:after="0" w:line="240" w:lineRule="auto"/>
      </w:pPr>
      <w:r>
        <w:continuationSeparator/>
      </w:r>
    </w:p>
    <w:p w14:paraId="182CC201" w14:textId="77777777" w:rsidR="008A57A9" w:rsidRDefault="008A57A9"/>
  </w:endnote>
  <w:endnote w:type="continuationNotice" w:id="1">
    <w:p w14:paraId="6A891E14" w14:textId="77777777" w:rsidR="0097453A" w:rsidRDefault="0097453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784156" w14:textId="77777777" w:rsidR="00E165E3" w:rsidRDefault="00A0617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850B44" w14:textId="77777777" w:rsidR="008A57A9" w:rsidRDefault="008A57A9">
      <w:pPr>
        <w:spacing w:after="0" w:line="240" w:lineRule="auto"/>
      </w:pPr>
      <w:r>
        <w:separator/>
      </w:r>
    </w:p>
    <w:p w14:paraId="590DF430" w14:textId="77777777" w:rsidR="008A57A9" w:rsidRDefault="008A57A9"/>
  </w:footnote>
  <w:footnote w:type="continuationSeparator" w:id="0">
    <w:p w14:paraId="3036C72C" w14:textId="77777777" w:rsidR="008A57A9" w:rsidRDefault="008A57A9">
      <w:pPr>
        <w:spacing w:after="0" w:line="240" w:lineRule="auto"/>
      </w:pPr>
      <w:r>
        <w:continuationSeparator/>
      </w:r>
    </w:p>
    <w:p w14:paraId="4083B987" w14:textId="77777777" w:rsidR="008A57A9" w:rsidRDefault="008A57A9"/>
  </w:footnote>
  <w:footnote w:type="continuationNotice" w:id="1">
    <w:p w14:paraId="31C218C0" w14:textId="77777777" w:rsidR="0097453A" w:rsidRDefault="0097453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80D8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160E2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1D446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num w:numId="1" w16cid:durableId="311719049">
    <w:abstractNumId w:val="3"/>
  </w:num>
  <w:num w:numId="2" w16cid:durableId="1603369849">
    <w:abstractNumId w:val="2"/>
  </w:num>
  <w:num w:numId="3" w16cid:durableId="98840014">
    <w:abstractNumId w:val="1"/>
  </w:num>
  <w:num w:numId="4" w16cid:durableId="775632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attachedTemplate r:id="rId1"/>
  <w:revisionView w:inkAnnotations="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E0E"/>
    <w:rsid w:val="000B0004"/>
    <w:rsid w:val="000B4DCB"/>
    <w:rsid w:val="000C1E38"/>
    <w:rsid w:val="000C58C1"/>
    <w:rsid w:val="000E2731"/>
    <w:rsid w:val="001009C7"/>
    <w:rsid w:val="001278BD"/>
    <w:rsid w:val="00156E0E"/>
    <w:rsid w:val="00176146"/>
    <w:rsid w:val="0022778E"/>
    <w:rsid w:val="002C3DC6"/>
    <w:rsid w:val="002E5BB9"/>
    <w:rsid w:val="002F35D7"/>
    <w:rsid w:val="0039564C"/>
    <w:rsid w:val="00480D5E"/>
    <w:rsid w:val="004C220E"/>
    <w:rsid w:val="004E231D"/>
    <w:rsid w:val="00563699"/>
    <w:rsid w:val="005E3DBE"/>
    <w:rsid w:val="005E78E4"/>
    <w:rsid w:val="005F6EBB"/>
    <w:rsid w:val="00694274"/>
    <w:rsid w:val="00694B38"/>
    <w:rsid w:val="006E53AC"/>
    <w:rsid w:val="0070592E"/>
    <w:rsid w:val="007260A4"/>
    <w:rsid w:val="00760062"/>
    <w:rsid w:val="00786C6F"/>
    <w:rsid w:val="007D2A68"/>
    <w:rsid w:val="008A57A9"/>
    <w:rsid w:val="008C7613"/>
    <w:rsid w:val="008F73A2"/>
    <w:rsid w:val="00921090"/>
    <w:rsid w:val="00930B4A"/>
    <w:rsid w:val="0097453A"/>
    <w:rsid w:val="009A0D52"/>
    <w:rsid w:val="00A06177"/>
    <w:rsid w:val="00AB4553"/>
    <w:rsid w:val="00AC3EA9"/>
    <w:rsid w:val="00B72D55"/>
    <w:rsid w:val="00BB212A"/>
    <w:rsid w:val="00BC0EA4"/>
    <w:rsid w:val="00BD3A48"/>
    <w:rsid w:val="00BD653F"/>
    <w:rsid w:val="00BE0DDF"/>
    <w:rsid w:val="00C30FE8"/>
    <w:rsid w:val="00CA1BB0"/>
    <w:rsid w:val="00CB2EF0"/>
    <w:rsid w:val="00CD6CA0"/>
    <w:rsid w:val="00CE230F"/>
    <w:rsid w:val="00D36E4F"/>
    <w:rsid w:val="00D47287"/>
    <w:rsid w:val="00DF335E"/>
    <w:rsid w:val="00E0565F"/>
    <w:rsid w:val="00E165E3"/>
    <w:rsid w:val="00E83FDE"/>
    <w:rsid w:val="00ED7F4A"/>
    <w:rsid w:val="00F47466"/>
    <w:rsid w:val="00F513D9"/>
    <w:rsid w:val="00F73A23"/>
    <w:rsid w:val="00F828B4"/>
    <w:rsid w:val="00FA317E"/>
    <w:rsid w:val="00FA37FD"/>
    <w:rsid w:val="00FF2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3566D"/>
  <w15:chartTrackingRefBased/>
  <w15:docId w15:val="{89BBC585-3CF5-0C4F-9089-7F017C846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rmalWeb">
    <w:name w:val="Normal (Web)"/>
    <w:basedOn w:val="Normal"/>
    <w:uiPriority w:val="99"/>
    <w:unhideWhenUsed/>
    <w:rsid w:val="000B4DCB"/>
    <w:pPr>
      <w:spacing w:before="100" w:beforeAutospacing="1" w:after="100" w:afterAutospacing="1" w:line="240" w:lineRule="auto"/>
      <w:ind w:left="0"/>
    </w:pPr>
    <w:rPr>
      <w:rFonts w:ascii="Times New Roman" w:eastAsiaTheme="minorEastAsia" w:hAnsi="Times New Roman" w:cs="Times New Roman"/>
      <w:color w:val="auto"/>
      <w:sz w:val="24"/>
      <w:szCs w:val="24"/>
      <w:lang w:eastAsia="en-US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278BD"/>
    <w:pPr>
      <w:pBdr>
        <w:bottom w:val="single" w:sz="6" w:space="1" w:color="auto"/>
      </w:pBdr>
      <w:spacing w:after="0" w:line="240" w:lineRule="auto"/>
      <w:ind w:left="0"/>
      <w:jc w:val="center"/>
    </w:pPr>
    <w:rPr>
      <w:rFonts w:ascii="Arial" w:eastAsiaTheme="minorEastAsia" w:hAnsi="Arial" w:cs="Arial"/>
      <w:vanish/>
      <w:color w:val="auto"/>
      <w:sz w:val="16"/>
      <w:szCs w:val="16"/>
      <w:lang w:eastAsia="en-US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278BD"/>
    <w:rPr>
      <w:rFonts w:ascii="Arial" w:eastAsiaTheme="minorEastAsia" w:hAnsi="Arial" w:cs="Arial"/>
      <w:vanish/>
      <w:color w:val="auto"/>
      <w:sz w:val="16"/>
      <w:szCs w:val="16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8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7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23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57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036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2134242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435509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22567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07871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6" w:space="0" w:color="auto"/>
                                <w:right w:val="single" w:sz="2" w:space="0" w:color="auto"/>
                              </w:divBdr>
                              <w:divsChild>
                                <w:div w:id="28700940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72805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03298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22226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134976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76687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4857812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857846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42152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261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7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19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footer" Target="foot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E2596C65-A297-4F40-B314-CECC3EB1E7FD%7dtf50002044.dotx" TargetMode="External" 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%7bE2596C65-A297-4F40-B314-CECC3EB1E7FD%7dtf50002044.dotx</Template>
  <TotalTime>1</TotalTime>
  <Pages>1</Pages>
  <Words>428</Words>
  <Characters>2445</Characters>
  <Application>Microsoft Office Word</Application>
  <DocSecurity>0</DocSecurity>
  <Lines>20</Lines>
  <Paragraphs>5</Paragraphs>
  <ScaleCrop>false</ScaleCrop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jebinabs@gmail.com</dc:creator>
  <cp:keywords/>
  <dc:description/>
  <cp:lastModifiedBy>jebinabs@gmail.com</cp:lastModifiedBy>
  <cp:revision>2</cp:revision>
  <dcterms:created xsi:type="dcterms:W3CDTF">2023-09-30T08:13:00Z</dcterms:created>
  <dcterms:modified xsi:type="dcterms:W3CDTF">2023-09-30T08:13:00Z</dcterms:modified>
</cp:coreProperties>
</file>